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6.700001pt;margin-top:72.449997pt;width:498.6pt;height:.1pt;mso-position-horizontal-relative:page;mso-position-vertical-relative:page;z-index:-2198" coordorigin="1134,1449" coordsize="9972,2">
            <v:shape style="position:absolute;left:1134;top:1449;width:9972;height:2" coordorigin="1134,1449" coordsize="9972,0" path="m1134,1449l11106,1449e" filled="f" stroked="t" strokeweight="4.0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632" w:lineRule="exact"/>
        <w:ind w:left="3454" w:right="2870"/>
        <w:jc w:val="center"/>
        <w:rPr>
          <w:rFonts w:ascii="Times New Roman" w:hAnsi="Times New Roman" w:cs="Times New Roman" w:eastAsia="Times New Roman"/>
          <w:sz w:val="56"/>
          <w:szCs w:val="56"/>
        </w:rPr>
      </w:pPr>
      <w:rPr/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position w:val="-1"/>
        </w:rPr>
        <w:t>Cl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position w:val="-1"/>
        </w:rPr>
        <w:t>ass</w:t>
      </w:r>
      <w:r>
        <w:rPr>
          <w:rFonts w:ascii="Times New Roman" w:hAnsi="Times New Roman" w:cs="Times New Roman" w:eastAsia="Times New Roman"/>
          <w:sz w:val="56"/>
          <w:szCs w:val="56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99"/>
          <w:position w:val="-1"/>
        </w:rPr>
        <w:t>Model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587" w:lineRule="exact"/>
        <w:ind w:left="2617" w:right="1896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position w:val="-2"/>
        </w:rPr>
        <w:t>F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-2"/>
        </w:rPr>
        <w:t>obile</w:t>
      </w:r>
      <w:r>
        <w:rPr>
          <w:rFonts w:ascii="Times New Roman" w:hAnsi="Times New Roman" w:cs="Times New Roman" w:eastAsia="Times New Roman"/>
          <w:sz w:val="52"/>
          <w:szCs w:val="52"/>
          <w:spacing w:val="-3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position w:val="-2"/>
        </w:rPr>
        <w:t>pplic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99"/>
          <w:position w:val="-2"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position w:val="-2"/>
        </w:rPr>
        <w:t>tion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-45"/>
          <w:w w:val="100"/>
        </w:rPr>
        <w:t>V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40"/>
          <w:szCs w:val="4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  <w:t>1.0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8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020" w:right="1720"/>
        </w:sectPr>
      </w:pPr>
      <w:rPr/>
    </w:p>
    <w:p>
      <w:pPr>
        <w:spacing w:before="60" w:after="0" w:line="240" w:lineRule="auto"/>
        <w:ind w:left="3046" w:right="302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5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29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n()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14" w:lineRule="auto"/>
              <w:ind w:left="103" w:right="29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word()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refre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()</w:t>
            </w:r>
          </w:p>
          <w:p>
            <w:pPr>
              <w:spacing w:before="7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r()</w:t>
            </w:r>
          </w:p>
          <w:p>
            <w:pPr>
              <w:spacing w:before="2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p()</w:t>
            </w:r>
          </w:p>
        </w:tc>
      </w:tr>
      <w:tr>
        <w:trPr>
          <w:trHeight w:val="1438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1487" w:header="0" w:top="1380" w:bottom="1680" w:left="1580" w:right="1580"/>
          <w:footerReference w:type="default" r:id="rId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6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nt_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er_Infor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on)</w:t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1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5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17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word(us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er_Infor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on)</w:t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20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purpos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1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7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48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nt_App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er_Infor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on)</w:t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25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46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refre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sFr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r()</w:t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81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5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check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50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nt_App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p()</w:t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9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xt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2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on::u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_A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eady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28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980" w:hRule="exact"/>
        </w:trPr>
        <w:tc>
          <w:tcPr>
            <w:tcW w:w="2776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10" w:hRule="exact"/>
        </w:trPr>
        <w:tc>
          <w:tcPr>
            <w:tcW w:w="27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/>
            <w:rPr/>
          </w:p>
        </w:tc>
      </w:tr>
      <w:tr>
        <w:trPr>
          <w:trHeight w:val="1070" w:hRule="exact"/>
        </w:trPr>
        <w:tc>
          <w:tcPr>
            <w:tcW w:w="27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ore,de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90" w:hRule="exact"/>
        </w:trPr>
        <w:tc>
          <w:tcPr>
            <w:tcW w:w="27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90" w:hRule="exact"/>
        </w:trPr>
        <w:tc>
          <w:tcPr>
            <w:tcW w:w="27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onstructors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5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makes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process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978" w:hRule="exact"/>
        </w:trPr>
        <w:tc>
          <w:tcPr>
            <w:tcW w:w="27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perators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Mutators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6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29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e(ba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eUser(u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ser(u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word(U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_Sess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reques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3" w:right="5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ToDa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ng,db:C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ser(use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sersCan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e(user:U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5" w:hRule="exact"/>
        </w:trPr>
        <w:tc>
          <w:tcPr>
            <w:tcW w:w="2776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1485" w:header="0" w:top="1480" w:bottom="1680" w:left="1680" w:right="1660"/>
          <w:footerReference w:type="default" r:id="rId6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0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on:connectC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00004" w:type="dxa"/>
      </w:tblPr>
      <w:tblGrid/>
      <w:tr>
        <w:trPr>
          <w:trHeight w:val="844" w:hRule="exact"/>
        </w:trPr>
        <w:tc>
          <w:tcPr>
            <w:tcW w:w="2774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ototy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76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onnec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:Creden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8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20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Remarks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7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4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orgot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7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on:connectToData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00004" w:type="dxa"/>
      </w:tblPr>
      <w:tblGrid/>
      <w:tr>
        <w:trPr>
          <w:trHeight w:val="844" w:hRule="exact"/>
        </w:trPr>
        <w:tc>
          <w:tcPr>
            <w:tcW w:w="2774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ototy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onnec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ng,db:Creden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4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53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3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114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8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correct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6" w:lineRule="exact"/>
              <w:ind w:left="103" w:right="2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rrec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Remarks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cannot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current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60" w:right="1680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9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Worko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00004" w:type="dxa"/>
      </w:tblPr>
      <w:tblGrid/>
      <w:tr>
        <w:trPr>
          <w:trHeight w:val="844" w:hRule="exact"/>
        </w:trPr>
        <w:tc>
          <w:tcPr>
            <w:tcW w:w="2774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ototy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4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2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soc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114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6" w:lineRule="exact"/>
              <w:ind w:left="103" w:right="68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unab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aved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Remarks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soc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7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on:getWorkout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0" w:type="dxa"/>
      </w:tblPr>
      <w:tblGrid/>
      <w:tr>
        <w:trPr>
          <w:trHeight w:val="844" w:hRule="exact"/>
        </w:trPr>
        <w:tc>
          <w:tcPr>
            <w:tcW w:w="2746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TS:Server_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er:userIn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0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38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61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2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60" w:right="1680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82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ance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4" w:hRule="exact"/>
        </w:trPr>
        <w:tc>
          <w:tcPr>
            <w:tcW w:w="276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9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current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8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114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5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6" w:lineRule="exact"/>
              <w:ind w:left="103" w:right="73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unds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9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0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5" w:hRule="exact"/>
        </w:trPr>
        <w:tc>
          <w:tcPr>
            <w:tcW w:w="2760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6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ance(ba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ance:In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ger)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current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connec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760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6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61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pena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both"/>
        <w:spacing w:after="0"/>
        <w:sectPr>
          <w:pgMar w:header="0" w:footer="1485" w:top="1480" w:bottom="1680" w:left="1680" w:right="1660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7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on:cr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pdateU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00004" w:type="dxa"/>
      </w:tblPr>
      <w:tblGrid/>
      <w:tr>
        <w:trPr>
          <w:trHeight w:val="844" w:hRule="exact"/>
        </w:trPr>
        <w:tc>
          <w:tcPr>
            <w:tcW w:w="2774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ototy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ser(u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3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666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correc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6" w:lineRule="exact"/>
              <w:ind w:left="103" w:right="37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gna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7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Remarks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73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2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eteUser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000004" w:type="dxa"/>
      </w:tblPr>
      <w:tblGrid/>
      <w:tr>
        <w:trPr>
          <w:trHeight w:val="845" w:hRule="exact"/>
        </w:trPr>
        <w:tc>
          <w:tcPr>
            <w:tcW w:w="276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ototy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12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5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12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remove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account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12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12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Remarks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12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60" w:right="1680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4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edAct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5" w:hRule="exact"/>
        </w:trPr>
        <w:tc>
          <w:tcPr>
            <w:tcW w:w="2746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26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2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6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2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2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38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2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2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2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89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on:change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4" w:hRule="exact"/>
        </w:trPr>
        <w:tc>
          <w:tcPr>
            <w:tcW w:w="2746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4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on:change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sword(u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;s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7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saved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20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114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9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spec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746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04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51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succ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80" w:right="1660"/>
          <w:pgSz w:w="12240" w:h="158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4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4.11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on:request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Informat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5" w:hRule="exact"/>
        </w:trPr>
        <w:tc>
          <w:tcPr>
            <w:tcW w:w="2760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4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on:Serv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on:requ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3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rren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3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correc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3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9" w:hRule="exact"/>
        </w:trPr>
        <w:tc>
          <w:tcPr>
            <w:tcW w:w="2760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4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0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ver_Ap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:addWorko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3" w:hRule="exact"/>
        </w:trPr>
        <w:tc>
          <w:tcPr>
            <w:tcW w:w="276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on:addWorkou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40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1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80" w:right="16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6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on:getU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845" w:hRule="exact"/>
        </w:trPr>
        <w:tc>
          <w:tcPr>
            <w:tcW w:w="2760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rototype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3.6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on:Server_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sersCanV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eWorkou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(user: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6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urpo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5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72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er's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eturns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760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98" w:type="dxa"/>
            <w:tcBorders>
              <w:top w:val="single" w:sz="4.8" w:space="0" w:color="000000"/>
              <w:bottom w:val="single" w:sz="4.8" w:space="0" w:color="000000"/>
              <w:left w:val="single" w:sz="4.8" w:space="0" w:color="000000"/>
              <w:right w:val="single" w:sz="4.8" w:space="0" w:color="000000"/>
            </w:tcBorders>
          </w:tcPr>
          <w:p>
            <w:pPr>
              <w:spacing w:before="2" w:after="0" w:line="276" w:lineRule="exact"/>
              <w:ind w:left="103" w:right="35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5" w:top="1480" w:bottom="1680" w:left="1680" w:right="1660"/>
          <w:pgSz w:w="12240" w:h="15840"/>
        </w:sectPr>
      </w:pPr>
      <w:rPr/>
    </w:p>
    <w:p>
      <w:pPr>
        <w:spacing w:before="60" w:after="0" w:line="240" w:lineRule="auto"/>
        <w:ind w:left="187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5.1-Us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486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762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kep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odu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5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706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39" w:lineRule="auto"/>
              <w:ind w:left="103" w:right="145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fil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tri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4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wei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ssw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s:w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4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Acti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it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439" w:lineRule="auto"/>
              <w:ind w:left="103" w:right="3638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):I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):I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4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):B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3104" w:hRule="exact"/>
        </w:trPr>
        <w:tc>
          <w:tcPr>
            <w:tcW w:w="23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63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40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D: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tri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39" w:lineRule="auto"/>
              <w:ind w:left="103" w:right="4243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B: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3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tri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sC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4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li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2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  <w:i/>
              </w:rPr>
              <w:t>ist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1487" w:header="0" w:top="1380" w:bottom="1680" w:left="1580" w:right="1720"/>
          <w:footerReference w:type="default" r:id="rId7"/>
          <w:pgSz w:w="12240" w:h="15840"/>
        </w:sectPr>
      </w:pPr>
      <w:rPr/>
    </w:p>
    <w:p>
      <w:pPr>
        <w:spacing w:before="60" w:after="0" w:line="271" w:lineRule="exact"/>
        <w:ind w:left="239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6.1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::getBa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99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99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on::ge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9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9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99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94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5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–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'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0"/>
                <w:w w:val="100"/>
                <w:i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22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on::u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(dob:S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ng,h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43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dob-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3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2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720"/>
          <w:pgSz w:w="12240" w:h="15840"/>
        </w:sectPr>
      </w:pPr>
      <w:rPr/>
    </w:p>
    <w:p>
      <w:pPr>
        <w:spacing w:before="60" w:after="0" w:line="271" w:lineRule="exact"/>
        <w:ind w:left="23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6.3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5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3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02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32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on::add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e(ba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dd:I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7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dd-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eede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16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3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6.4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on::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kout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6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on::ad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4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4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1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eede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3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29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720"/>
          <w:pgSz w:w="12240" w:h="15840"/>
        </w:sectPr>
      </w:pPr>
      <w:rPr/>
    </w:p>
    <w:p>
      <w:pPr>
        <w:spacing w:before="60" w:after="0" w:line="271" w:lineRule="exact"/>
        <w:ind w:left="23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6.6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00" w:hRule="exact"/>
        </w:trPr>
        <w:tc>
          <w:tcPr>
            <w:tcW w:w="29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1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doub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1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ody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Index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1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80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ndex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29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1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37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18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712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43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0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0" w:type="dxa"/>
      </w:tblPr>
      <w:tblGrid/>
      <w:tr>
        <w:trPr>
          <w:trHeight w:val="1238" w:hRule="exact"/>
        </w:trPr>
        <w:tc>
          <w:tcPr>
            <w:tcW w:w="28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5" w:right="4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::va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762" w:hRule="exact"/>
        </w:trPr>
        <w:tc>
          <w:tcPr>
            <w:tcW w:w="28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5" w:right="2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28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–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28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" w:right="49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81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8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720"/>
          <w:pgSz w:w="12240" w:h="15840"/>
        </w:sectPr>
      </w:pPr>
      <w:rPr/>
    </w:p>
    <w:p>
      <w:pPr>
        <w:spacing w:before="60" w:after="0" w:line="271" w:lineRule="exact"/>
        <w:ind w:left="16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6.8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b/>
          <w:bCs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datab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kouts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962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5" w:right="2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0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eate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1238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5" w:right="10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6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–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238" w:hRule="exact"/>
        </w:trPr>
        <w:tc>
          <w:tcPr>
            <w:tcW w:w="150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uccee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" w:right="8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1508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711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6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3270" w:right="324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486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486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6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6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new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294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r()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onID()</w:t>
            </w:r>
          </w:p>
        </w:tc>
      </w:tr>
      <w:tr>
        <w:trPr>
          <w:trHeight w:val="1024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footer="1487" w:header="0" w:top="1480" w:bottom="1680" w:left="1580" w:right="1580"/>
          <w:footerReference w:type="default" r:id="rId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6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8.1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_S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onID()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8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on::g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4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_In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4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6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60" w:after="0" w:line="240" w:lineRule="auto"/>
        <w:ind w:left="3352" w:right="332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ede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81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rID()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word()</w:t>
            </w:r>
          </w:p>
        </w:tc>
      </w:tr>
      <w:tr>
        <w:trPr>
          <w:trHeight w:val="143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rID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5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10.1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rID()</w:t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10.2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word()</w:t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eden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5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60" w:after="0" w:line="240" w:lineRule="auto"/>
        <w:ind w:left="3400" w:right="343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7"/>
                <w:w w:val="100"/>
                <w:b/>
                <w:bCs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6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81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4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4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14" w:lineRule="auto"/>
              <w:ind w:left="103" w:right="22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s()</w:t>
            </w:r>
          </w:p>
        </w:tc>
      </w:tr>
      <w:tr>
        <w:trPr>
          <w:trHeight w:val="143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14" w:lineRule="auto"/>
              <w:ind w:left="103" w:right="275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580"/>
          <w:pgSz w:w="12240" w:h="15840"/>
        </w:sectPr>
      </w:pPr>
      <w:rPr/>
    </w:p>
    <w:p>
      <w:pPr>
        <w:spacing w:before="60" w:after="0" w:line="271" w:lineRule="exact"/>
        <w:ind w:left="27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12.1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kou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()</w:t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back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3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ks()</w:t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3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580"/>
          <w:pgSz w:w="12240" w:h="15840"/>
        </w:sectPr>
      </w:pPr>
      <w:rPr/>
    </w:p>
    <w:p>
      <w:pPr>
        <w:spacing w:before="60" w:after="0" w:line="240" w:lineRule="auto"/>
        <w:ind w:left="27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s()</w:t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442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43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25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580"/>
          <w:pgSz w:w="12240" w:h="15840"/>
        </w:sectPr>
      </w:pPr>
      <w:rPr/>
    </w:p>
    <w:p>
      <w:pPr>
        <w:spacing w:before="60" w:after="0" w:line="240" w:lineRule="auto"/>
        <w:ind w:left="27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/>
            <w:rPr/>
          </w:p>
        </w:tc>
      </w:tr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2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246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tator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6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414" w:lineRule="auto"/>
              <w:ind w:left="103" w:right="36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on()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k()</w:t>
            </w:r>
          </w:p>
        </w:tc>
      </w:tr>
      <w:tr>
        <w:trPr>
          <w:trHeight w:val="1024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380" w:bottom="1680" w:left="1580" w:right="15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276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14.1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</w:tr>
      <w:tr>
        <w:trPr>
          <w:trHeight w:val="900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62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96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14.2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()</w:t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2" w:after="0" w:line="276" w:lineRule="exact"/>
              <w:ind w:left="103" w:right="8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4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487" w:top="1480" w:bottom="1680" w:left="1580" w:right="1580"/>
          <w:pgSz w:w="12240" w:h="15840"/>
        </w:sectPr>
      </w:pPr>
      <w:rPr/>
    </w:p>
    <w:p>
      <w:pPr>
        <w:spacing w:before="60" w:after="0" w:line="271" w:lineRule="exact"/>
        <w:ind w:left="26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14.3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on()</w:t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90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0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237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14.4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::ge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999998" w:type="dxa"/>
      </w:tblPr>
      <w:tblGrid/>
      <w:tr>
        <w:trPr>
          <w:trHeight w:val="962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8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k()</w:t>
            </w:r>
          </w:p>
        </w:tc>
      </w:tr>
      <w:tr>
        <w:trPr>
          <w:trHeight w:val="900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7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900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898" w:hRule="exact"/>
        </w:trPr>
        <w:tc>
          <w:tcPr>
            <w:tcW w:w="2882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68" w:type="dxa"/>
            <w:tcBorders>
              <w:top w:val="single" w:sz="4.8" w:space="0" w:color="000009"/>
              <w:bottom w:val="single" w:sz="4.8" w:space="0" w:color="000009"/>
              <w:left w:val="single" w:sz="4.8" w:space="0" w:color="000009"/>
              <w:right w:val="single" w:sz="4.8" w:space="0" w:color="000009"/>
            </w:tcBorders>
          </w:tcPr>
          <w:p>
            <w:pPr>
              <w:spacing w:before="0" w:after="0" w:line="275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4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kou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sectPr>
      <w:pgMar w:header="0" w:footer="1487" w:top="1380" w:bottom="1680" w:left="1580" w:right="15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06.674072pt;width:21.752939pt;height:14pt;mso-position-horizontal-relative:page;mso-position-vertical-relative:page;z-index:-2198" type="#_x0000_t202" filled="f" stroked="f">
          <v:textbox inset="0,0,0,0">
            <w:txbxContent>
              <w:p>
                <w:pPr>
                  <w:spacing w:before="0" w:after="0" w:line="268" w:lineRule="exact"/>
                  <w:ind w:left="20" w:right="-56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Pr/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06.743896pt;width:23.288001pt;height:14pt;mso-position-horizontal-relative:page;mso-position-vertical-relative:page;z-index:-2197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.P.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06.674072pt;width:40.945159pt;height:14pt;mso-position-horizontal-relative:page;mso-position-vertical-relative:page;z-index:-2196" type="#_x0000_t202" filled="f" stroked="f">
          <v:textbox inset="0,0,0,0">
            <w:txbxContent>
              <w:p>
                <w:pPr>
                  <w:spacing w:before="0" w:after="0" w:line="268" w:lineRule="exact"/>
                  <w:ind w:left="20" w:right="-56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Pr/>
                <w:r>
                  <w:rPr>
                    <w:rFonts w:ascii="Cambria" w:hAnsi="Cambria" w:cs="Cambria" w:eastAsia="Cambria"/>
                    <w:sz w:val="24"/>
                    <w:szCs w:val="24"/>
                    <w:spacing w:val="-7"/>
                    <w:w w:val="100"/>
                  </w:rPr>
                  <w:t>O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.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1"/>
                    <w:w w:val="100"/>
                  </w:rPr>
                  <w:t>X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.M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706.674072pt;width:21.752939pt;height:14pt;mso-position-horizontal-relative:page;mso-position-vertical-relative:page;z-index:-2195" type="#_x0000_t202" filled="f" stroked="f">
          <v:textbox inset="0,0,0,0">
            <w:txbxContent>
              <w:p>
                <w:pPr>
                  <w:spacing w:before="0" w:after="0" w:line="268" w:lineRule="exact"/>
                  <w:ind w:left="20" w:right="-56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Pr/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4"/>
                    <w:szCs w:val="24"/>
                    <w:spacing w:val="0"/>
                    <w:w w:val="100"/>
                  </w:rPr>
                  <w:t>.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2014-04-03T15:49:44Z</dcterms:created>
  <dcterms:modified xsi:type="dcterms:W3CDTF">2014-04-03T15:49:44Z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2014-04-03T00:00:00Z</vt:filetime>
  </property>
</Properties>
</file>